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1968"/>
        <w:gridCol w:w="1535"/>
        <w:gridCol w:w="1535"/>
        <w:gridCol w:w="1536"/>
        <w:gridCol w:w="1536"/>
      </w:tblGrid>
      <w:tr w:rsidR="006C2F94" w:rsidRPr="006A10C3" w:rsidTr="00270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tcBorders>
              <w:bottom w:val="single" w:sz="4" w:space="0" w:color="auto"/>
            </w:tcBorders>
          </w:tcPr>
          <w:p w:rsidR="006C2F94" w:rsidRPr="006A10C3" w:rsidRDefault="006C2F94">
            <w:r w:rsidRPr="006A10C3">
              <w:t>Programmeer-</w:t>
            </w:r>
          </w:p>
          <w:p w:rsidR="006C2F94" w:rsidRPr="006A10C3" w:rsidRDefault="006C2F94">
            <w:r w:rsidRPr="006A10C3">
              <w:t>talen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6C2F94" w:rsidRPr="006A10C3" w:rsidRDefault="006C2F94" w:rsidP="004F2E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10C3">
              <w:t>Python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6C2F94" w:rsidRPr="006A10C3" w:rsidRDefault="006C2F94" w:rsidP="004F2E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10C3">
              <w:t>C++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6C2F94" w:rsidRPr="006A10C3" w:rsidRDefault="006C2F94" w:rsidP="006C2F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10C3">
              <w:t>C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6C2F94" w:rsidRPr="006A10C3" w:rsidRDefault="006C2F94" w:rsidP="00856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10C3">
              <w:t>Weegfactor</w:t>
            </w:r>
          </w:p>
        </w:tc>
      </w:tr>
      <w:tr w:rsidR="006C2F94" w:rsidRPr="006A10C3" w:rsidTr="0027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tcBorders>
              <w:top w:val="single" w:sz="4" w:space="0" w:color="auto"/>
            </w:tcBorders>
          </w:tcPr>
          <w:p w:rsidR="006C2F94" w:rsidRPr="006A10C3" w:rsidRDefault="006A10C3" w:rsidP="004F2E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Snelheid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6C2F94" w:rsidRPr="006A10C3" w:rsidRDefault="00A07EC9" w:rsidP="00A93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6C2F94" w:rsidRPr="006A10C3" w:rsidRDefault="00A07EC9" w:rsidP="00A93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:rsidR="006C2F94" w:rsidRPr="006A10C3" w:rsidRDefault="00C101A4" w:rsidP="00A93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:rsidR="006C2F94" w:rsidRPr="006A10C3" w:rsidRDefault="002705F9" w:rsidP="00270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C2F94" w:rsidRPr="006A10C3" w:rsidTr="004C1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6C2F94" w:rsidRPr="006A10C3" w:rsidRDefault="006A10C3" w:rsidP="004F2E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Flexibiliteit</w:t>
            </w:r>
          </w:p>
        </w:tc>
        <w:tc>
          <w:tcPr>
            <w:tcW w:w="1535" w:type="dxa"/>
          </w:tcPr>
          <w:p w:rsidR="006C2F94" w:rsidRPr="006A10C3" w:rsidRDefault="00C101A4" w:rsidP="00A93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35" w:type="dxa"/>
          </w:tcPr>
          <w:p w:rsidR="006C2F94" w:rsidRPr="006A10C3" w:rsidRDefault="00C101A4" w:rsidP="00A93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</w:tcPr>
          <w:p w:rsidR="006C2F94" w:rsidRPr="006A10C3" w:rsidRDefault="00C101A4" w:rsidP="00A93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6" w:type="dxa"/>
          </w:tcPr>
          <w:p w:rsidR="006C2F94" w:rsidRPr="006A10C3" w:rsidRDefault="002705F9" w:rsidP="00A93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C2F94" w:rsidRPr="006A10C3" w:rsidTr="00A4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tcBorders>
              <w:bottom w:val="single" w:sz="8" w:space="0" w:color="CF7B79" w:themeColor="accent2" w:themeTint="BF"/>
            </w:tcBorders>
          </w:tcPr>
          <w:p w:rsidR="006C2F94" w:rsidRPr="006A10C3" w:rsidRDefault="006A10C3" w:rsidP="004F2E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Moeilijkheidsgraad</w:t>
            </w:r>
          </w:p>
        </w:tc>
        <w:tc>
          <w:tcPr>
            <w:tcW w:w="1535" w:type="dxa"/>
            <w:tcBorders>
              <w:bottom w:val="single" w:sz="8" w:space="0" w:color="CF7B79" w:themeColor="accent2" w:themeTint="BF"/>
            </w:tcBorders>
          </w:tcPr>
          <w:p w:rsidR="006C2F94" w:rsidRPr="006A10C3" w:rsidRDefault="00C101A4" w:rsidP="00A93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35" w:type="dxa"/>
            <w:tcBorders>
              <w:bottom w:val="single" w:sz="8" w:space="0" w:color="CF7B79" w:themeColor="accent2" w:themeTint="BF"/>
            </w:tcBorders>
          </w:tcPr>
          <w:p w:rsidR="006C2F94" w:rsidRPr="006A10C3" w:rsidRDefault="00C101A4" w:rsidP="00A93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6" w:type="dxa"/>
            <w:tcBorders>
              <w:bottom w:val="single" w:sz="8" w:space="0" w:color="CF7B79" w:themeColor="accent2" w:themeTint="BF"/>
            </w:tcBorders>
          </w:tcPr>
          <w:p w:rsidR="006C2F94" w:rsidRPr="006A10C3" w:rsidRDefault="00C101A4" w:rsidP="00A93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  <w:tcBorders>
              <w:bottom w:val="single" w:sz="8" w:space="0" w:color="CF7B79" w:themeColor="accent2" w:themeTint="BF"/>
            </w:tcBorders>
          </w:tcPr>
          <w:p w:rsidR="006C2F94" w:rsidRPr="006A10C3" w:rsidRDefault="002705F9" w:rsidP="00A93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C2F94" w:rsidRPr="006A10C3" w:rsidTr="00A41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tcBorders>
              <w:bottom w:val="single" w:sz="4" w:space="0" w:color="auto"/>
            </w:tcBorders>
          </w:tcPr>
          <w:p w:rsidR="006C2F94" w:rsidRPr="006A10C3" w:rsidRDefault="006A10C3" w:rsidP="004F2E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Ervaring</w:t>
            </w:r>
            <w:r w:rsidR="00856AAB">
              <w:rPr>
                <w:rFonts w:eastAsiaTheme="minorEastAsia"/>
              </w:rPr>
              <w:t xml:space="preserve"> 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6C2F94" w:rsidRPr="006A10C3" w:rsidRDefault="00C101A4" w:rsidP="00A93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6C2F94" w:rsidRPr="006A10C3" w:rsidRDefault="00C101A4" w:rsidP="00A93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6C2F94" w:rsidRPr="006A10C3" w:rsidRDefault="00C101A4" w:rsidP="00A93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6C2F94" w:rsidRPr="006A10C3" w:rsidRDefault="002705F9" w:rsidP="00A93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101A4" w:rsidRPr="006A10C3" w:rsidTr="00A4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tcBorders>
              <w:bottom w:val="single" w:sz="4" w:space="0" w:color="auto"/>
            </w:tcBorders>
          </w:tcPr>
          <w:p w:rsidR="00C101A4" w:rsidRDefault="00C101A4" w:rsidP="004F2E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Stabiliteit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C101A4" w:rsidRPr="006A10C3" w:rsidRDefault="00C101A4" w:rsidP="00A93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C101A4" w:rsidRPr="006A10C3" w:rsidRDefault="00C101A4" w:rsidP="00A93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C101A4" w:rsidRPr="006A10C3" w:rsidRDefault="00C101A4" w:rsidP="00A93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C101A4" w:rsidRDefault="00C101A4" w:rsidP="00A93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C2F94" w:rsidRPr="006A10C3" w:rsidTr="00A41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tcBorders>
              <w:top w:val="single" w:sz="4" w:space="0" w:color="auto"/>
            </w:tcBorders>
          </w:tcPr>
          <w:p w:rsidR="006C2F94" w:rsidRPr="006A10C3" w:rsidRDefault="006C2F94">
            <w:r w:rsidRPr="006A10C3">
              <w:t>Totaal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6C2F94" w:rsidRPr="006A10C3" w:rsidRDefault="00D3445F" w:rsidP="00A93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6C2F94" w:rsidRPr="006A10C3" w:rsidRDefault="00D3445F" w:rsidP="00A93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:rsidR="006C2F94" w:rsidRPr="006A10C3" w:rsidRDefault="00D3445F" w:rsidP="003C2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:rsidR="006C2F94" w:rsidRPr="006A10C3" w:rsidRDefault="00C101A4" w:rsidP="003C2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6C2F94" w:rsidRPr="006A10C3" w:rsidTr="004C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6C2F94" w:rsidRPr="006A10C3" w:rsidRDefault="006C2F94">
            <w:r w:rsidRPr="006A10C3">
              <w:t>Procentueel</w:t>
            </w:r>
          </w:p>
        </w:tc>
        <w:tc>
          <w:tcPr>
            <w:tcW w:w="1535" w:type="dxa"/>
          </w:tcPr>
          <w:p w:rsidR="006C2F94" w:rsidRPr="006A10C3" w:rsidRDefault="00D3445F" w:rsidP="00A93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82%</w:t>
            </w:r>
          </w:p>
        </w:tc>
        <w:tc>
          <w:tcPr>
            <w:tcW w:w="1535" w:type="dxa"/>
          </w:tcPr>
          <w:p w:rsidR="006C2F94" w:rsidRPr="006A10C3" w:rsidRDefault="00D3445F" w:rsidP="00D34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63%</w:t>
            </w:r>
          </w:p>
        </w:tc>
        <w:tc>
          <w:tcPr>
            <w:tcW w:w="1536" w:type="dxa"/>
          </w:tcPr>
          <w:p w:rsidR="006C2F94" w:rsidRPr="006A10C3" w:rsidRDefault="00D3445F" w:rsidP="003C2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65%</w:t>
            </w:r>
          </w:p>
        </w:tc>
        <w:tc>
          <w:tcPr>
            <w:tcW w:w="1536" w:type="dxa"/>
          </w:tcPr>
          <w:p w:rsidR="006C2F94" w:rsidRPr="006A10C3" w:rsidRDefault="006C2F94" w:rsidP="003C2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10C3">
              <w:t>100%</w:t>
            </w:r>
          </w:p>
        </w:tc>
      </w:tr>
    </w:tbl>
    <w:p w:rsidR="006C2F94" w:rsidRPr="006A10C3" w:rsidRDefault="008725FA">
      <w:r w:rsidRPr="006A10C3">
        <w:br/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1968"/>
        <w:gridCol w:w="1535"/>
        <w:gridCol w:w="1535"/>
        <w:gridCol w:w="1535"/>
        <w:gridCol w:w="1536"/>
      </w:tblGrid>
      <w:tr w:rsidR="006C2F94" w:rsidRPr="006A10C3" w:rsidTr="00270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tcBorders>
              <w:bottom w:val="single" w:sz="4" w:space="0" w:color="auto"/>
            </w:tcBorders>
          </w:tcPr>
          <w:p w:rsidR="006C2F94" w:rsidRPr="006A10C3" w:rsidRDefault="006C2F94" w:rsidP="004F2EEB">
            <w:r w:rsidRPr="006A10C3">
              <w:t>Operating</w:t>
            </w:r>
          </w:p>
          <w:p w:rsidR="006C2F94" w:rsidRPr="006A10C3" w:rsidRDefault="006C2F94" w:rsidP="004F2EEB">
            <w:r w:rsidRPr="006A10C3">
              <w:t>systems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6C2F94" w:rsidRPr="006A10C3" w:rsidRDefault="006C2F94" w:rsidP="004F2E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10C3">
              <w:t>Linux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6C2F94" w:rsidRPr="006A10C3" w:rsidRDefault="006C2F94" w:rsidP="004F2E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10C3">
              <w:t>Windows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6C2F94" w:rsidRPr="006A10C3" w:rsidRDefault="006A10C3" w:rsidP="004F2E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10C3">
              <w:t>iOS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6C2F94" w:rsidRPr="006A10C3" w:rsidRDefault="006C2F94" w:rsidP="00856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10C3">
              <w:t>Weegfactor</w:t>
            </w:r>
          </w:p>
        </w:tc>
      </w:tr>
      <w:tr w:rsidR="00856AAB" w:rsidRPr="006A10C3" w:rsidTr="0027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tcBorders>
              <w:top w:val="single" w:sz="4" w:space="0" w:color="auto"/>
            </w:tcBorders>
          </w:tcPr>
          <w:p w:rsidR="00856AAB" w:rsidRPr="006A10C3" w:rsidRDefault="00856AAB" w:rsidP="00671B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Snelheid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856AAB" w:rsidRPr="006A10C3" w:rsidRDefault="002705F9" w:rsidP="004F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856AAB" w:rsidRPr="006A10C3" w:rsidRDefault="002705F9" w:rsidP="004F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856AAB" w:rsidRPr="006A10C3" w:rsidRDefault="002705F9" w:rsidP="004F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:rsidR="00856AAB" w:rsidRPr="006A10C3" w:rsidRDefault="002705F9" w:rsidP="004F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56AAB" w:rsidRPr="006A10C3" w:rsidTr="004C1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856AAB" w:rsidRPr="006A10C3" w:rsidRDefault="00856AAB" w:rsidP="00671B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Flexibiliteit</w:t>
            </w:r>
          </w:p>
        </w:tc>
        <w:tc>
          <w:tcPr>
            <w:tcW w:w="1535" w:type="dxa"/>
          </w:tcPr>
          <w:p w:rsidR="00856AAB" w:rsidRPr="006A10C3" w:rsidRDefault="002705F9" w:rsidP="004F2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35" w:type="dxa"/>
          </w:tcPr>
          <w:p w:rsidR="00856AAB" w:rsidRPr="006A10C3" w:rsidRDefault="002705F9" w:rsidP="004F2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5" w:type="dxa"/>
          </w:tcPr>
          <w:p w:rsidR="00856AAB" w:rsidRPr="006A10C3" w:rsidRDefault="002705F9" w:rsidP="004F2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6" w:type="dxa"/>
          </w:tcPr>
          <w:p w:rsidR="00856AAB" w:rsidRPr="006A10C3" w:rsidRDefault="002705F9" w:rsidP="004F2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56AAB" w:rsidRPr="006A10C3" w:rsidTr="00A4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tcBorders>
              <w:bottom w:val="single" w:sz="8" w:space="0" w:color="CF7B79" w:themeColor="accent2" w:themeTint="BF"/>
            </w:tcBorders>
          </w:tcPr>
          <w:p w:rsidR="00856AAB" w:rsidRPr="006A10C3" w:rsidRDefault="00856AAB" w:rsidP="00671B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Moeilijkheidsgraad</w:t>
            </w:r>
          </w:p>
        </w:tc>
        <w:tc>
          <w:tcPr>
            <w:tcW w:w="1535" w:type="dxa"/>
            <w:tcBorders>
              <w:bottom w:val="single" w:sz="8" w:space="0" w:color="CF7B79" w:themeColor="accent2" w:themeTint="BF"/>
            </w:tcBorders>
          </w:tcPr>
          <w:p w:rsidR="00856AAB" w:rsidRPr="006A10C3" w:rsidRDefault="002705F9" w:rsidP="004F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5" w:type="dxa"/>
            <w:tcBorders>
              <w:bottom w:val="single" w:sz="8" w:space="0" w:color="CF7B79" w:themeColor="accent2" w:themeTint="BF"/>
            </w:tcBorders>
          </w:tcPr>
          <w:p w:rsidR="00856AAB" w:rsidRPr="006A10C3" w:rsidRDefault="002705F9" w:rsidP="004F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5" w:type="dxa"/>
            <w:tcBorders>
              <w:bottom w:val="single" w:sz="8" w:space="0" w:color="CF7B79" w:themeColor="accent2" w:themeTint="BF"/>
            </w:tcBorders>
          </w:tcPr>
          <w:p w:rsidR="00856AAB" w:rsidRPr="006A10C3" w:rsidRDefault="002705F9" w:rsidP="004F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6" w:type="dxa"/>
            <w:tcBorders>
              <w:bottom w:val="single" w:sz="8" w:space="0" w:color="CF7B79" w:themeColor="accent2" w:themeTint="BF"/>
            </w:tcBorders>
          </w:tcPr>
          <w:p w:rsidR="00856AAB" w:rsidRPr="006A10C3" w:rsidRDefault="002705F9" w:rsidP="004F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56AAB" w:rsidRPr="006A10C3" w:rsidTr="00A41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tcBorders>
              <w:bottom w:val="single" w:sz="4" w:space="0" w:color="auto"/>
            </w:tcBorders>
          </w:tcPr>
          <w:p w:rsidR="00856AAB" w:rsidRPr="006A10C3" w:rsidRDefault="00856AAB" w:rsidP="00671B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Ervaring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856AAB" w:rsidRPr="006A10C3" w:rsidRDefault="002705F9" w:rsidP="004F2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856AAB" w:rsidRPr="006A10C3" w:rsidRDefault="002705F9" w:rsidP="004F2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856AAB" w:rsidRPr="006A10C3" w:rsidRDefault="002705F9" w:rsidP="004F2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856AAB" w:rsidRPr="006A10C3" w:rsidRDefault="002705F9" w:rsidP="004F2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56AAB" w:rsidRPr="006A10C3" w:rsidTr="00A4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tcBorders>
              <w:top w:val="single" w:sz="4" w:space="0" w:color="auto"/>
            </w:tcBorders>
          </w:tcPr>
          <w:p w:rsidR="00856AAB" w:rsidRPr="006A10C3" w:rsidRDefault="00856AAB" w:rsidP="00671B90">
            <w:r w:rsidRPr="006A10C3">
              <w:t>Totaal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856AAB" w:rsidRPr="006A10C3" w:rsidRDefault="00D3445F" w:rsidP="004F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856AAB" w:rsidRPr="006A10C3" w:rsidRDefault="00D3445F" w:rsidP="004F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856AAB" w:rsidRPr="006A10C3" w:rsidRDefault="00D3445F" w:rsidP="004F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:rsidR="00856AAB" w:rsidRPr="006A10C3" w:rsidRDefault="00C101A4" w:rsidP="004F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856AAB" w:rsidRPr="006A10C3" w:rsidTr="004C1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856AAB" w:rsidRPr="006A10C3" w:rsidRDefault="00856AAB" w:rsidP="00671B90">
            <w:r w:rsidRPr="006A10C3">
              <w:t>Procentueel</w:t>
            </w:r>
          </w:p>
        </w:tc>
        <w:tc>
          <w:tcPr>
            <w:tcW w:w="1535" w:type="dxa"/>
          </w:tcPr>
          <w:p w:rsidR="00856AAB" w:rsidRPr="006A10C3" w:rsidRDefault="00D3445F" w:rsidP="004F2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79%</w:t>
            </w:r>
          </w:p>
        </w:tc>
        <w:tc>
          <w:tcPr>
            <w:tcW w:w="1535" w:type="dxa"/>
          </w:tcPr>
          <w:p w:rsidR="00856AAB" w:rsidRPr="006A10C3" w:rsidRDefault="00D3445F" w:rsidP="004F2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85%</w:t>
            </w:r>
          </w:p>
        </w:tc>
        <w:tc>
          <w:tcPr>
            <w:tcW w:w="1535" w:type="dxa"/>
          </w:tcPr>
          <w:p w:rsidR="00856AAB" w:rsidRPr="006A10C3" w:rsidRDefault="00D3445F" w:rsidP="004F2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38%</w:t>
            </w:r>
          </w:p>
        </w:tc>
        <w:tc>
          <w:tcPr>
            <w:tcW w:w="1536" w:type="dxa"/>
          </w:tcPr>
          <w:p w:rsidR="00856AAB" w:rsidRPr="006A10C3" w:rsidRDefault="00856AAB" w:rsidP="004F2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0C3">
              <w:t>100%</w:t>
            </w:r>
          </w:p>
        </w:tc>
      </w:tr>
    </w:tbl>
    <w:p w:rsidR="008725FA" w:rsidRPr="006A10C3" w:rsidRDefault="008725FA">
      <w:r w:rsidRPr="006A10C3">
        <w:br/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1585"/>
        <w:gridCol w:w="1675"/>
        <w:gridCol w:w="1535"/>
        <w:gridCol w:w="1535"/>
        <w:gridCol w:w="1536"/>
      </w:tblGrid>
      <w:tr w:rsidR="006A10C3" w:rsidRPr="006A10C3" w:rsidTr="00270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tcBorders>
              <w:bottom w:val="single" w:sz="4" w:space="0" w:color="auto"/>
            </w:tcBorders>
          </w:tcPr>
          <w:p w:rsidR="006A10C3" w:rsidRPr="006A10C3" w:rsidRDefault="006A10C3" w:rsidP="004F2EEB">
            <w:r w:rsidRPr="006A10C3">
              <w:t>Grijpsystemen</w:t>
            </w:r>
          </w:p>
        </w:tc>
        <w:tc>
          <w:tcPr>
            <w:tcW w:w="1675" w:type="dxa"/>
            <w:tcBorders>
              <w:bottom w:val="single" w:sz="4" w:space="0" w:color="auto"/>
            </w:tcBorders>
          </w:tcPr>
          <w:p w:rsidR="006A10C3" w:rsidRPr="006A10C3" w:rsidRDefault="006A10C3" w:rsidP="004F2E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10C3">
              <w:t>Elektromagneet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6A10C3" w:rsidRPr="006A10C3" w:rsidRDefault="006A10C3" w:rsidP="004F2E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10C3">
              <w:t>Mechanisch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6A10C3" w:rsidRPr="006A10C3" w:rsidRDefault="006A10C3" w:rsidP="004F2E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10C3">
              <w:t>Pneumatisch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6A10C3" w:rsidRPr="006A10C3" w:rsidRDefault="006A10C3" w:rsidP="00856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10C3">
              <w:t>Weegfactor</w:t>
            </w:r>
          </w:p>
        </w:tc>
      </w:tr>
      <w:tr w:rsidR="006A10C3" w:rsidRPr="006A10C3" w:rsidTr="0027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tcBorders>
              <w:top w:val="single" w:sz="4" w:space="0" w:color="auto"/>
            </w:tcBorders>
          </w:tcPr>
          <w:p w:rsidR="006A10C3" w:rsidRPr="006A10C3" w:rsidRDefault="00856AAB" w:rsidP="004F2E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Massa</w:t>
            </w:r>
          </w:p>
        </w:tc>
        <w:tc>
          <w:tcPr>
            <w:tcW w:w="1675" w:type="dxa"/>
            <w:tcBorders>
              <w:top w:val="single" w:sz="4" w:space="0" w:color="auto"/>
            </w:tcBorders>
          </w:tcPr>
          <w:p w:rsidR="006A10C3" w:rsidRPr="006A10C3" w:rsidRDefault="00C101A4" w:rsidP="004F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6A10C3" w:rsidRPr="006A10C3" w:rsidRDefault="00C101A4" w:rsidP="004F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6A10C3" w:rsidRPr="006A10C3" w:rsidRDefault="00C101A4" w:rsidP="004F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:rsidR="006A10C3" w:rsidRPr="006A10C3" w:rsidRDefault="00A410A1" w:rsidP="004F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A10C3" w:rsidRPr="006A10C3" w:rsidTr="00A41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tcBorders>
              <w:bottom w:val="single" w:sz="8" w:space="0" w:color="CF7B79" w:themeColor="accent2" w:themeTint="BF"/>
            </w:tcBorders>
          </w:tcPr>
          <w:p w:rsidR="006A10C3" w:rsidRPr="006A10C3" w:rsidRDefault="00856AAB" w:rsidP="004F2E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Omvang</w:t>
            </w:r>
          </w:p>
        </w:tc>
        <w:tc>
          <w:tcPr>
            <w:tcW w:w="1675" w:type="dxa"/>
            <w:tcBorders>
              <w:bottom w:val="single" w:sz="8" w:space="0" w:color="CF7B79" w:themeColor="accent2" w:themeTint="BF"/>
            </w:tcBorders>
          </w:tcPr>
          <w:p w:rsidR="006A10C3" w:rsidRPr="006A10C3" w:rsidRDefault="00C101A4" w:rsidP="004F2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5" w:type="dxa"/>
            <w:tcBorders>
              <w:bottom w:val="single" w:sz="8" w:space="0" w:color="CF7B79" w:themeColor="accent2" w:themeTint="BF"/>
            </w:tcBorders>
          </w:tcPr>
          <w:p w:rsidR="006A10C3" w:rsidRPr="006A10C3" w:rsidRDefault="00C101A4" w:rsidP="004F2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5" w:type="dxa"/>
            <w:tcBorders>
              <w:bottom w:val="single" w:sz="8" w:space="0" w:color="CF7B79" w:themeColor="accent2" w:themeTint="BF"/>
            </w:tcBorders>
          </w:tcPr>
          <w:p w:rsidR="006A10C3" w:rsidRPr="006A10C3" w:rsidRDefault="00C101A4" w:rsidP="004F2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6" w:type="dxa"/>
            <w:tcBorders>
              <w:bottom w:val="single" w:sz="8" w:space="0" w:color="CF7B79" w:themeColor="accent2" w:themeTint="BF"/>
            </w:tcBorders>
          </w:tcPr>
          <w:p w:rsidR="006A10C3" w:rsidRPr="006A10C3" w:rsidRDefault="00A410A1" w:rsidP="004F2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A10C3" w:rsidRPr="006A10C3" w:rsidTr="00A4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tcBorders>
              <w:bottom w:val="single" w:sz="4" w:space="0" w:color="auto"/>
            </w:tcBorders>
          </w:tcPr>
          <w:p w:rsidR="006A10C3" w:rsidRPr="006A10C3" w:rsidRDefault="004C13B8" w:rsidP="004C13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Compatibiliteit</w:t>
            </w:r>
          </w:p>
        </w:tc>
        <w:tc>
          <w:tcPr>
            <w:tcW w:w="1675" w:type="dxa"/>
            <w:tcBorders>
              <w:bottom w:val="single" w:sz="4" w:space="0" w:color="auto"/>
            </w:tcBorders>
          </w:tcPr>
          <w:p w:rsidR="006A10C3" w:rsidRPr="006A10C3" w:rsidRDefault="00C101A4" w:rsidP="004F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6A10C3" w:rsidRPr="006A10C3" w:rsidRDefault="00C101A4" w:rsidP="004F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6A10C3" w:rsidRPr="006A10C3" w:rsidRDefault="00C101A4" w:rsidP="004F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6A10C3" w:rsidRPr="006A10C3" w:rsidRDefault="00A410A1" w:rsidP="004F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A10C3" w:rsidRPr="006A10C3" w:rsidTr="00A41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tcBorders>
              <w:top w:val="single" w:sz="4" w:space="0" w:color="auto"/>
            </w:tcBorders>
          </w:tcPr>
          <w:p w:rsidR="006A10C3" w:rsidRPr="006A10C3" w:rsidRDefault="006A10C3" w:rsidP="00671B90">
            <w:r w:rsidRPr="006A10C3">
              <w:t>Totaal</w:t>
            </w:r>
          </w:p>
        </w:tc>
        <w:tc>
          <w:tcPr>
            <w:tcW w:w="1675" w:type="dxa"/>
            <w:tcBorders>
              <w:top w:val="single" w:sz="4" w:space="0" w:color="auto"/>
            </w:tcBorders>
          </w:tcPr>
          <w:p w:rsidR="006A10C3" w:rsidRPr="006A10C3" w:rsidRDefault="00D3445F" w:rsidP="004F2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6A10C3" w:rsidRPr="006A10C3" w:rsidRDefault="00D3445F" w:rsidP="004F2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6A10C3" w:rsidRPr="006A10C3" w:rsidRDefault="00D3445F" w:rsidP="004F2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:rsidR="006A10C3" w:rsidRPr="006A10C3" w:rsidRDefault="00C101A4" w:rsidP="004F2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</w:tr>
      <w:tr w:rsidR="006A10C3" w:rsidRPr="006A10C3" w:rsidTr="00A4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6A10C3" w:rsidRPr="006A10C3" w:rsidRDefault="006A10C3" w:rsidP="00671B90">
            <w:r w:rsidRPr="006A10C3">
              <w:t>Procentueel</w:t>
            </w:r>
          </w:p>
        </w:tc>
        <w:tc>
          <w:tcPr>
            <w:tcW w:w="1675" w:type="dxa"/>
          </w:tcPr>
          <w:p w:rsidR="006A10C3" w:rsidRPr="006A10C3" w:rsidRDefault="00D3445F" w:rsidP="004F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75%</w:t>
            </w:r>
          </w:p>
        </w:tc>
        <w:tc>
          <w:tcPr>
            <w:tcW w:w="1535" w:type="dxa"/>
          </w:tcPr>
          <w:p w:rsidR="006A10C3" w:rsidRPr="006A10C3" w:rsidRDefault="00D3445F" w:rsidP="004F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535" w:type="dxa"/>
          </w:tcPr>
          <w:p w:rsidR="006A10C3" w:rsidRPr="006A10C3" w:rsidRDefault="00D3445F" w:rsidP="004F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1536" w:type="dxa"/>
          </w:tcPr>
          <w:p w:rsidR="006A10C3" w:rsidRPr="006A10C3" w:rsidRDefault="006A10C3" w:rsidP="004F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10C3">
              <w:t>100%</w:t>
            </w:r>
          </w:p>
        </w:tc>
      </w:tr>
    </w:tbl>
    <w:p w:rsidR="00484F02" w:rsidRPr="006A10C3" w:rsidRDefault="00484F02"/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1686"/>
        <w:gridCol w:w="1535"/>
        <w:gridCol w:w="1535"/>
        <w:gridCol w:w="1535"/>
        <w:gridCol w:w="1536"/>
      </w:tblGrid>
      <w:tr w:rsidR="006A10C3" w:rsidRPr="006A10C3" w:rsidTr="00270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bottom w:val="single" w:sz="4" w:space="0" w:color="auto"/>
            </w:tcBorders>
          </w:tcPr>
          <w:p w:rsidR="006A10C3" w:rsidRPr="006A10C3" w:rsidRDefault="006A10C3" w:rsidP="004F2EEB">
            <w:r w:rsidRPr="006A10C3">
              <w:t>Stabilisatie</w:t>
            </w:r>
          </w:p>
          <w:p w:rsidR="006A10C3" w:rsidRPr="006A10C3" w:rsidRDefault="006A10C3" w:rsidP="004F2EEB">
            <w:r w:rsidRPr="006A10C3">
              <w:t>Testvoorwerp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6A10C3" w:rsidRPr="006A10C3" w:rsidRDefault="006A10C3" w:rsidP="004F2E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10C3">
              <w:t>Ton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6A10C3" w:rsidRPr="006A10C3" w:rsidRDefault="006A10C3" w:rsidP="004F2E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10C3">
              <w:t>Tennisbal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6A10C3" w:rsidRPr="006A10C3" w:rsidRDefault="006A10C3" w:rsidP="004F2E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10C3">
              <w:t>Hockeybal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6A10C3" w:rsidRPr="006A10C3" w:rsidRDefault="006A10C3" w:rsidP="00856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10C3">
              <w:t>Weegfactor</w:t>
            </w:r>
          </w:p>
        </w:tc>
      </w:tr>
      <w:tr w:rsidR="006A10C3" w:rsidRPr="006A10C3" w:rsidTr="0027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top w:val="single" w:sz="4" w:space="0" w:color="auto"/>
            </w:tcBorders>
          </w:tcPr>
          <w:p w:rsidR="006A10C3" w:rsidRPr="006A10C3" w:rsidRDefault="00856AAB" w:rsidP="004F2E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Massa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6A10C3" w:rsidRPr="006A10C3" w:rsidRDefault="00C101A4" w:rsidP="00986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6A10C3" w:rsidRPr="006A10C3" w:rsidRDefault="00C101A4" w:rsidP="00986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6A10C3" w:rsidRPr="006A10C3" w:rsidRDefault="00C101A4" w:rsidP="00986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:rsidR="006A10C3" w:rsidRPr="006A10C3" w:rsidRDefault="00A410A1" w:rsidP="00986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A10C3" w:rsidRPr="006A10C3" w:rsidTr="004C1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A10C3" w:rsidRPr="006A10C3" w:rsidRDefault="00856AAB" w:rsidP="004F2E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Luchtweerstand</w:t>
            </w:r>
          </w:p>
        </w:tc>
        <w:tc>
          <w:tcPr>
            <w:tcW w:w="1535" w:type="dxa"/>
          </w:tcPr>
          <w:p w:rsidR="006A10C3" w:rsidRPr="006A10C3" w:rsidRDefault="00C101A4" w:rsidP="00986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5" w:type="dxa"/>
          </w:tcPr>
          <w:p w:rsidR="006A10C3" w:rsidRPr="006A10C3" w:rsidRDefault="00C101A4" w:rsidP="00986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5" w:type="dxa"/>
          </w:tcPr>
          <w:p w:rsidR="006A10C3" w:rsidRPr="006A10C3" w:rsidRDefault="00C101A4" w:rsidP="00986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36" w:type="dxa"/>
          </w:tcPr>
          <w:p w:rsidR="006A10C3" w:rsidRPr="006A10C3" w:rsidRDefault="00A410A1" w:rsidP="00986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A10C3" w:rsidRPr="006A10C3" w:rsidTr="00A4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bottom w:val="single" w:sz="8" w:space="0" w:color="CF7B79" w:themeColor="accent2" w:themeTint="BF"/>
            </w:tcBorders>
          </w:tcPr>
          <w:p w:rsidR="006A10C3" w:rsidRPr="006A10C3" w:rsidRDefault="00856AAB" w:rsidP="004F2E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Omvang</w:t>
            </w:r>
          </w:p>
        </w:tc>
        <w:tc>
          <w:tcPr>
            <w:tcW w:w="1535" w:type="dxa"/>
            <w:tcBorders>
              <w:bottom w:val="single" w:sz="8" w:space="0" w:color="CF7B79" w:themeColor="accent2" w:themeTint="BF"/>
            </w:tcBorders>
          </w:tcPr>
          <w:p w:rsidR="006A10C3" w:rsidRPr="006A10C3" w:rsidRDefault="00C101A4" w:rsidP="00986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35" w:type="dxa"/>
            <w:tcBorders>
              <w:bottom w:val="single" w:sz="8" w:space="0" w:color="CF7B79" w:themeColor="accent2" w:themeTint="BF"/>
            </w:tcBorders>
          </w:tcPr>
          <w:p w:rsidR="006A10C3" w:rsidRPr="006A10C3" w:rsidRDefault="00C101A4" w:rsidP="00986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5" w:type="dxa"/>
            <w:tcBorders>
              <w:bottom w:val="single" w:sz="8" w:space="0" w:color="CF7B79" w:themeColor="accent2" w:themeTint="BF"/>
            </w:tcBorders>
          </w:tcPr>
          <w:p w:rsidR="006A10C3" w:rsidRPr="006A10C3" w:rsidRDefault="00C101A4" w:rsidP="00986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6" w:type="dxa"/>
            <w:tcBorders>
              <w:bottom w:val="single" w:sz="8" w:space="0" w:color="CF7B79" w:themeColor="accent2" w:themeTint="BF"/>
            </w:tcBorders>
          </w:tcPr>
          <w:p w:rsidR="006A10C3" w:rsidRPr="006A10C3" w:rsidRDefault="00A410A1" w:rsidP="00986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A10C3" w:rsidRPr="006A10C3" w:rsidTr="00A41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bottom w:val="single" w:sz="4" w:space="0" w:color="auto"/>
            </w:tcBorders>
          </w:tcPr>
          <w:p w:rsidR="006A10C3" w:rsidRPr="006A10C3" w:rsidRDefault="00856AAB" w:rsidP="00856A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Centraal zwaartepunt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6A10C3" w:rsidRPr="006A10C3" w:rsidRDefault="00C101A4" w:rsidP="00986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6A10C3" w:rsidRPr="006A10C3" w:rsidRDefault="00C101A4" w:rsidP="00986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6A10C3" w:rsidRPr="006A10C3" w:rsidRDefault="00C101A4" w:rsidP="00986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6A10C3" w:rsidRPr="006A10C3" w:rsidRDefault="00A410A1" w:rsidP="00986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A10C3" w:rsidRPr="006A10C3" w:rsidTr="00A4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top w:val="single" w:sz="4" w:space="0" w:color="auto"/>
            </w:tcBorders>
          </w:tcPr>
          <w:p w:rsidR="006A10C3" w:rsidRPr="006A10C3" w:rsidRDefault="006A10C3" w:rsidP="00671B90">
            <w:r w:rsidRPr="006A10C3">
              <w:t>Totaal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6A10C3" w:rsidRPr="006A10C3" w:rsidRDefault="00D3445F" w:rsidP="00986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6A10C3" w:rsidRPr="006A10C3" w:rsidRDefault="00D3445F" w:rsidP="00986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6A10C3" w:rsidRPr="006A10C3" w:rsidRDefault="00D3445F" w:rsidP="00986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:rsidR="006A10C3" w:rsidRPr="006A10C3" w:rsidRDefault="00C101A4" w:rsidP="00986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</w:tr>
      <w:tr w:rsidR="006A10C3" w:rsidRPr="006A10C3" w:rsidTr="004C1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A10C3" w:rsidRPr="006A10C3" w:rsidRDefault="006A10C3" w:rsidP="00671B90">
            <w:r w:rsidRPr="006A10C3">
              <w:t>Procentueel</w:t>
            </w:r>
          </w:p>
        </w:tc>
        <w:tc>
          <w:tcPr>
            <w:tcW w:w="1535" w:type="dxa"/>
          </w:tcPr>
          <w:p w:rsidR="006A10C3" w:rsidRPr="006A10C3" w:rsidRDefault="00D3445F" w:rsidP="00986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73%</w:t>
            </w:r>
            <w:bookmarkStart w:id="0" w:name="_GoBack"/>
            <w:bookmarkEnd w:id="0"/>
          </w:p>
        </w:tc>
        <w:tc>
          <w:tcPr>
            <w:tcW w:w="1535" w:type="dxa"/>
          </w:tcPr>
          <w:p w:rsidR="006A10C3" w:rsidRPr="006A10C3" w:rsidRDefault="00D3445F" w:rsidP="00986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70%</w:t>
            </w:r>
          </w:p>
        </w:tc>
        <w:tc>
          <w:tcPr>
            <w:tcW w:w="1535" w:type="dxa"/>
          </w:tcPr>
          <w:p w:rsidR="006A10C3" w:rsidRPr="006A10C3" w:rsidRDefault="00D3445F" w:rsidP="00986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82%</w:t>
            </w:r>
          </w:p>
        </w:tc>
        <w:tc>
          <w:tcPr>
            <w:tcW w:w="1536" w:type="dxa"/>
          </w:tcPr>
          <w:p w:rsidR="006A10C3" w:rsidRPr="006A10C3" w:rsidRDefault="006A10C3" w:rsidP="00986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0C3">
              <w:t>100%</w:t>
            </w:r>
          </w:p>
        </w:tc>
      </w:tr>
    </w:tbl>
    <w:p w:rsidR="00986948" w:rsidRPr="006A10C3" w:rsidRDefault="00082C34" w:rsidP="006A10C3">
      <w:r w:rsidRPr="006A10C3">
        <w:br/>
      </w:r>
    </w:p>
    <w:sectPr w:rsidR="00986948" w:rsidRPr="006A1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23"/>
    <w:rsid w:val="00082C34"/>
    <w:rsid w:val="002705F9"/>
    <w:rsid w:val="003C258A"/>
    <w:rsid w:val="00484F02"/>
    <w:rsid w:val="004C13B8"/>
    <w:rsid w:val="005A0794"/>
    <w:rsid w:val="005B5EFC"/>
    <w:rsid w:val="00667F56"/>
    <w:rsid w:val="006A10C3"/>
    <w:rsid w:val="006C2F94"/>
    <w:rsid w:val="007B5766"/>
    <w:rsid w:val="00817B60"/>
    <w:rsid w:val="00856AAB"/>
    <w:rsid w:val="008725FA"/>
    <w:rsid w:val="00986948"/>
    <w:rsid w:val="00A07EC9"/>
    <w:rsid w:val="00A410A1"/>
    <w:rsid w:val="00A93C9F"/>
    <w:rsid w:val="00A95186"/>
    <w:rsid w:val="00AE245E"/>
    <w:rsid w:val="00C101A4"/>
    <w:rsid w:val="00D3445F"/>
    <w:rsid w:val="00E9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E917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917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C13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4C13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E917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917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C13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4C13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C9EE5904.dotm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Joost</dc:creator>
  <cp:lastModifiedBy>Jacobs, R. (10066616)</cp:lastModifiedBy>
  <cp:revision>7</cp:revision>
  <dcterms:created xsi:type="dcterms:W3CDTF">2014-05-07T10:36:00Z</dcterms:created>
  <dcterms:modified xsi:type="dcterms:W3CDTF">2014-05-07T11:23:00Z</dcterms:modified>
</cp:coreProperties>
</file>