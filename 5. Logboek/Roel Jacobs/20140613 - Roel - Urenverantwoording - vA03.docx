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465"/>
        <w:tblW w:w="95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3"/>
        <w:gridCol w:w="598"/>
        <w:gridCol w:w="2160"/>
        <w:gridCol w:w="5562"/>
      </w:tblGrid>
      <w:tr w:rsidR="005657FF" w:rsidRPr="00935A54" w:rsidTr="00640C7C">
        <w:trPr>
          <w:trHeight w:val="288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631DE9" w:rsidRDefault="005657FF" w:rsidP="00640C7C">
            <w:pPr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631DE9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Datum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631DE9" w:rsidRDefault="005657FF" w:rsidP="00640C7C">
            <w:pPr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631DE9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Uren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631DE9" w:rsidRDefault="005657FF" w:rsidP="00FC2AAF">
            <w:pPr>
              <w:rPr>
                <w:rFonts w:ascii="Calibri" w:eastAsia="Times New Roman" w:hAnsi="Calibri" w:cs="Calibri"/>
                <w:b/>
                <w:color w:val="000000"/>
                <w:lang w:eastAsia="nl-NL"/>
              </w:rPr>
            </w:pPr>
            <w:r w:rsidRPr="00631DE9"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Omschrijving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225F18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nl-NL"/>
              </w:rPr>
              <w:t>Uitleg</w:t>
            </w: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640C7C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29-04-2014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640C7C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640C7C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Kick-Off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640C7C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Start van project</w:t>
            </w: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640C7C" w:rsidP="00FC2AAF">
            <w:pPr>
              <w:pStyle w:val="NoSpacing"/>
              <w:jc w:val="right"/>
            </w:pPr>
            <w:r>
              <w:t>02-05-2014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640C7C" w:rsidP="00FC2AAF">
            <w:pPr>
              <w:pStyle w:val="NoSpacing"/>
              <w:jc w:val="right"/>
            </w:pPr>
            <w: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640C7C" w:rsidP="00FC2AAF">
            <w:pPr>
              <w:pStyle w:val="NoSpacing"/>
            </w:pPr>
            <w:proofErr w:type="spellStart"/>
            <w:r>
              <w:t>PvA</w:t>
            </w:r>
            <w:proofErr w:type="spellEnd"/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640C7C" w:rsidP="00FC2AAF">
            <w:pPr>
              <w:pStyle w:val="NoSpacing"/>
            </w:pPr>
            <w:proofErr w:type="spellStart"/>
            <w:r>
              <w:t>Layout</w:t>
            </w:r>
            <w:proofErr w:type="spellEnd"/>
            <w:r>
              <w:t xml:space="preserve"> en tekstcheck</w:t>
            </w: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D94" w:rsidRPr="00296D94" w:rsidRDefault="00296D94" w:rsidP="00296D94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06-05-2014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296D94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0.5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296D94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Vergadering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296D94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Vergadering</w:t>
            </w: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296D94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07-05-2014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296D94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D94" w:rsidRPr="00296D94" w:rsidRDefault="00296D94" w:rsidP="00296D94">
            <w:pPr>
              <w:pStyle w:val="NoSpacing"/>
              <w:rPr>
                <w:lang w:eastAsia="nl-NL"/>
              </w:rPr>
            </w:pPr>
            <w:r>
              <w:rPr>
                <w:lang w:eastAsia="nl-NL"/>
              </w:rPr>
              <w:t>UAV + verdelen + werken aan project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D94" w:rsidRDefault="00296D94" w:rsidP="00296D94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Uitproberen UAV</w:t>
            </w:r>
          </w:p>
          <w:p w:rsidR="00296D94" w:rsidRDefault="00296D94" w:rsidP="00296D94">
            <w:pPr>
              <w:pStyle w:val="NoSpacing"/>
              <w:rPr>
                <w:lang w:eastAsia="nl-NL"/>
              </w:rPr>
            </w:pPr>
            <w:r>
              <w:rPr>
                <w:lang w:eastAsia="nl-NL"/>
              </w:rPr>
              <w:t>Verdelen van werkpakketten</w:t>
            </w:r>
          </w:p>
          <w:p w:rsidR="00296D94" w:rsidRDefault="00296D94" w:rsidP="00296D94">
            <w:pPr>
              <w:pStyle w:val="NoSpacing"/>
              <w:rPr>
                <w:lang w:eastAsia="nl-NL"/>
              </w:rPr>
            </w:pPr>
            <w:r>
              <w:rPr>
                <w:lang w:eastAsia="nl-NL"/>
              </w:rPr>
              <w:t>Verdelen van taken</w:t>
            </w:r>
          </w:p>
          <w:p w:rsidR="005657FF" w:rsidRPr="00935A54" w:rsidRDefault="00296D94" w:rsidP="00296D94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lang w:eastAsia="nl-NL"/>
              </w:rPr>
              <w:t>Werken aan morfologische box en Kesselring methode</w:t>
            </w: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296D94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08-05-2014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296D94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1.5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296D94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Overleg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296D94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Overleg projectgroep te gebruiken grijper en testvoorwerp</w:t>
            </w: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296D94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09-05-2014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296D94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296D94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Werken aan project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296D94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Werken aan morfologische box en Kesselring methode</w:t>
            </w: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296D94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12-05-2014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296D94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D94" w:rsidRPr="00296D94" w:rsidRDefault="00296D94" w:rsidP="00296D94">
            <w:pPr>
              <w:pStyle w:val="NoSpacing"/>
              <w:rPr>
                <w:lang w:eastAsia="nl-NL"/>
              </w:rPr>
            </w:pPr>
            <w:r>
              <w:rPr>
                <w:lang w:eastAsia="nl-NL"/>
              </w:rPr>
              <w:t>Vergadering + werken aan project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6D94" w:rsidRDefault="00296D94" w:rsidP="00296D94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Vergadering</w:t>
            </w:r>
          </w:p>
          <w:p w:rsidR="00296D94" w:rsidRDefault="00296D94" w:rsidP="00296D94">
            <w:pPr>
              <w:pStyle w:val="NoSpacing"/>
              <w:rPr>
                <w:lang w:eastAsia="nl-NL"/>
              </w:rPr>
            </w:pPr>
            <w:r>
              <w:rPr>
                <w:lang w:eastAsia="nl-NL"/>
              </w:rPr>
              <w:t>Opdrachten deze week verdelen</w:t>
            </w:r>
          </w:p>
          <w:p w:rsidR="00296D94" w:rsidRDefault="00296D94" w:rsidP="00296D94">
            <w:pPr>
              <w:pStyle w:val="NoSpacing"/>
              <w:rPr>
                <w:lang w:eastAsia="nl-NL"/>
              </w:rPr>
            </w:pPr>
            <w:r>
              <w:rPr>
                <w:lang w:eastAsia="nl-NL"/>
              </w:rPr>
              <w:t>Werken aan State machine diagram</w:t>
            </w:r>
          </w:p>
          <w:p w:rsidR="005657FF" w:rsidRPr="00935A54" w:rsidRDefault="00296D94" w:rsidP="00296D94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lang w:eastAsia="nl-NL"/>
              </w:rPr>
              <w:t>Afmaken Kesselring methode</w:t>
            </w: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296D94" w:rsidP="00FC2AAF">
            <w:pPr>
              <w:pStyle w:val="NoSpacing"/>
              <w:jc w:val="right"/>
            </w:pPr>
            <w:r>
              <w:t>15-05-2014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296D94" w:rsidP="00FC2AAF">
            <w:pPr>
              <w:pStyle w:val="NoSpacing"/>
              <w:jc w:val="right"/>
            </w:pPr>
            <w: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9B6A12" w:rsidRDefault="00296D94" w:rsidP="00FC2AAF">
            <w:pPr>
              <w:pStyle w:val="NoSpacing"/>
            </w:pPr>
            <w:r>
              <w:t>Werken aan project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9B6A12" w:rsidRDefault="00296D94" w:rsidP="00FC2AAF">
            <w:pPr>
              <w:pStyle w:val="NoSpacing"/>
            </w:pPr>
            <w:r>
              <w:t>State machine diagram en technische planning</w:t>
            </w: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296D94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19-05-2014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8C4447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296D94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Vergadering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296D94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Vergadering</w:t>
            </w: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296D94" w:rsidP="00FC2AAF">
            <w:pPr>
              <w:pStyle w:val="NoSpacing"/>
              <w:jc w:val="right"/>
            </w:pPr>
            <w:r>
              <w:t>20-05-2014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0B51FB" w:rsidP="00FC2AAF">
            <w:pPr>
              <w:pStyle w:val="NoSpacing"/>
              <w:jc w:val="right"/>
            </w:pPr>
            <w: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296D94" w:rsidP="00FC2AAF">
            <w:pPr>
              <w:pStyle w:val="NoSpacing"/>
            </w:pPr>
            <w:r>
              <w:t>Werken aan project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296D94" w:rsidP="00FC2AAF">
            <w:pPr>
              <w:pStyle w:val="NoSpacing"/>
            </w:pPr>
            <w:r>
              <w:t>Werken aan de ingeplande taken van deze week</w:t>
            </w: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8C4447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27-05-2014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8C4447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8C4447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Vergadering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8C4447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Vergadering</w:t>
            </w: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8C4447" w:rsidP="00FC2AAF">
            <w:pPr>
              <w:pStyle w:val="NoSpacing"/>
              <w:jc w:val="right"/>
            </w:pPr>
            <w:r>
              <w:t>02-06-2014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8C4447" w:rsidP="00FC2AAF">
            <w:pPr>
              <w:pStyle w:val="NoSpacing"/>
              <w:jc w:val="right"/>
            </w:pPr>
            <w: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57FF" w:rsidRPr="006C3371" w:rsidRDefault="008C4447" w:rsidP="00FC2AAF">
            <w:pPr>
              <w:pStyle w:val="NoSpacing"/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Vergadering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7FF" w:rsidRPr="006C3371" w:rsidRDefault="008C4447" w:rsidP="00FC2AAF">
            <w:pPr>
              <w:pStyle w:val="NoSpacing"/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Vergadering</w:t>
            </w:r>
          </w:p>
        </w:tc>
      </w:tr>
      <w:tr w:rsidR="005657FF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8C4447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03-06-2014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8C4447" w:rsidP="00FC2AAF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  <w:bookmarkStart w:id="0" w:name="_GoBack"/>
            <w:bookmarkEnd w:id="0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57FF" w:rsidRPr="00935A54" w:rsidRDefault="008C4447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Vergadering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57FF" w:rsidRPr="00935A54" w:rsidRDefault="008C4447" w:rsidP="00FC2AAF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Vergadering</w:t>
            </w:r>
          </w:p>
        </w:tc>
      </w:tr>
      <w:tr w:rsidR="008C4447" w:rsidRPr="00935A54" w:rsidTr="00136379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447" w:rsidRPr="00935A54" w:rsidRDefault="008C4447" w:rsidP="008C4447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03-06-2014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447" w:rsidRPr="009B6A12" w:rsidRDefault="008C4447" w:rsidP="008C4447">
            <w:pPr>
              <w:pStyle w:val="NoSpacing"/>
              <w:jc w:val="right"/>
            </w:pPr>
            <w:r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447" w:rsidRPr="006C3371" w:rsidRDefault="008C4447" w:rsidP="008C4447">
            <w:pPr>
              <w:pStyle w:val="NoSpacing"/>
            </w:pPr>
            <w:r>
              <w:t>Werken aan project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4447" w:rsidRPr="006C3371" w:rsidRDefault="008C4447" w:rsidP="008C4447">
            <w:pPr>
              <w:pStyle w:val="NoSpacing"/>
            </w:pPr>
            <w:r>
              <w:t>Werken aan de ingeplande taken van deze week</w:t>
            </w:r>
          </w:p>
        </w:tc>
      </w:tr>
      <w:tr w:rsidR="008C4447" w:rsidRPr="00935A54" w:rsidTr="00EA2A78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4447" w:rsidRPr="00935A54" w:rsidRDefault="008C4447" w:rsidP="008C4447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05-06-2014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447" w:rsidRPr="00935A54" w:rsidRDefault="008C4447" w:rsidP="008C4447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447" w:rsidRPr="006C3371" w:rsidRDefault="008C4447" w:rsidP="008C4447">
            <w:pPr>
              <w:pStyle w:val="NoSpacing"/>
            </w:pPr>
            <w:r>
              <w:t>Werken aan project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4447" w:rsidRPr="006C3371" w:rsidRDefault="008C4447" w:rsidP="008C4447">
            <w:pPr>
              <w:pStyle w:val="NoSpacing"/>
            </w:pPr>
            <w:r>
              <w:t>Werken aan de ingeplande taken van deze week</w:t>
            </w:r>
          </w:p>
        </w:tc>
      </w:tr>
      <w:tr w:rsidR="008C4447" w:rsidRPr="00935A54" w:rsidTr="009F2D72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4447" w:rsidRPr="00935A54" w:rsidRDefault="008C4447" w:rsidP="008C4447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06-06-2014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447" w:rsidRPr="006C3371" w:rsidRDefault="008C4447" w:rsidP="008C4447">
            <w:pPr>
              <w:pStyle w:val="NoSpacing"/>
              <w:jc w:val="right"/>
            </w:pPr>
            <w:r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447" w:rsidRPr="006C3371" w:rsidRDefault="008C4447" w:rsidP="008C4447">
            <w:pPr>
              <w:pStyle w:val="NoSpacing"/>
            </w:pPr>
            <w:r>
              <w:t>Werken aan project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4447" w:rsidRPr="006C3371" w:rsidRDefault="008C4447" w:rsidP="008C4447">
            <w:pPr>
              <w:pStyle w:val="NoSpacing"/>
            </w:pPr>
            <w:r>
              <w:t>Werken aan de ingeplande taken van deze week</w:t>
            </w:r>
          </w:p>
        </w:tc>
      </w:tr>
      <w:tr w:rsidR="008C4447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4447" w:rsidRPr="00935A54" w:rsidRDefault="008C4447" w:rsidP="008C4447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11-06-2014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447" w:rsidRPr="00935A54" w:rsidRDefault="008C4447" w:rsidP="008C4447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447" w:rsidRPr="00935A54" w:rsidRDefault="008C4447" w:rsidP="008C4447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Vergadering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4447" w:rsidRPr="00935A54" w:rsidRDefault="008C4447" w:rsidP="008C4447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Vergadering</w:t>
            </w:r>
          </w:p>
        </w:tc>
      </w:tr>
      <w:tr w:rsidR="008C4447" w:rsidRPr="00935A54" w:rsidTr="00521CC7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4447" w:rsidRPr="00935A54" w:rsidRDefault="008C4447" w:rsidP="008C4447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11-06-2014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447" w:rsidRPr="00935A54" w:rsidRDefault="008C4447" w:rsidP="008C4447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447" w:rsidRPr="006C3371" w:rsidRDefault="008C4447" w:rsidP="008C4447">
            <w:pPr>
              <w:pStyle w:val="NoSpacing"/>
            </w:pPr>
            <w:r>
              <w:t>Werken aan project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4447" w:rsidRPr="006C3371" w:rsidRDefault="008C4447" w:rsidP="008C4447">
            <w:pPr>
              <w:pStyle w:val="NoSpacing"/>
            </w:pPr>
            <w:r>
              <w:t>Werken aan de ingeplande taken van deze week</w:t>
            </w:r>
          </w:p>
        </w:tc>
      </w:tr>
      <w:tr w:rsidR="008C4447" w:rsidRPr="00935A54" w:rsidTr="00E4372A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447" w:rsidRDefault="008C4447" w:rsidP="008C4447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13-06-2014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447" w:rsidRPr="00935A54" w:rsidRDefault="008C4447" w:rsidP="008C4447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447" w:rsidRPr="006C3371" w:rsidRDefault="008C4447" w:rsidP="008C4447">
            <w:pPr>
              <w:pStyle w:val="NoSpacing"/>
            </w:pPr>
            <w:r>
              <w:t>Werken aan project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4447" w:rsidRPr="006C3371" w:rsidRDefault="008C4447" w:rsidP="008C4447">
            <w:pPr>
              <w:pStyle w:val="NoSpacing"/>
            </w:pPr>
            <w:r>
              <w:t>Werken aan de ingeplande taken van deze week</w:t>
            </w:r>
          </w:p>
        </w:tc>
      </w:tr>
      <w:tr w:rsidR="008C4447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4447" w:rsidRPr="006C3371" w:rsidRDefault="008C4447" w:rsidP="008C4447">
            <w:pPr>
              <w:pStyle w:val="NoSpacing"/>
              <w:jc w:val="right"/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447" w:rsidRPr="006C3371" w:rsidRDefault="008C4447" w:rsidP="008C4447">
            <w:pPr>
              <w:pStyle w:val="NoSpacing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447" w:rsidRPr="006C3371" w:rsidRDefault="008C4447" w:rsidP="008C4447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4447" w:rsidRPr="006C3371" w:rsidRDefault="008C4447" w:rsidP="008C4447">
            <w:pPr>
              <w:pStyle w:val="NoSpacing"/>
            </w:pPr>
          </w:p>
        </w:tc>
      </w:tr>
      <w:tr w:rsidR="008C4447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4447" w:rsidRPr="00935A54" w:rsidRDefault="008C4447" w:rsidP="008C4447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447" w:rsidRPr="00935A54" w:rsidRDefault="008C4447" w:rsidP="008C4447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447" w:rsidRPr="00935A54" w:rsidRDefault="008C4447" w:rsidP="008C4447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4447" w:rsidRPr="00935A54" w:rsidRDefault="008C4447" w:rsidP="008C4447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C4447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4447" w:rsidRPr="006C3371" w:rsidRDefault="008C4447" w:rsidP="008C4447">
            <w:pPr>
              <w:pStyle w:val="NoSpacing"/>
              <w:jc w:val="right"/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447" w:rsidRPr="006C3371" w:rsidRDefault="008C4447" w:rsidP="008C4447">
            <w:pPr>
              <w:pStyle w:val="NoSpacing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447" w:rsidRPr="006C3371" w:rsidRDefault="008C4447" w:rsidP="008C4447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4447" w:rsidRPr="006C3371" w:rsidRDefault="008C4447" w:rsidP="008C4447">
            <w:pPr>
              <w:pStyle w:val="NoSpacing"/>
            </w:pPr>
          </w:p>
        </w:tc>
      </w:tr>
      <w:tr w:rsidR="008C4447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4447" w:rsidRPr="00935A54" w:rsidRDefault="008C4447" w:rsidP="008C4447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447" w:rsidRPr="00935A54" w:rsidRDefault="008C4447" w:rsidP="008C4447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447" w:rsidRPr="00935A54" w:rsidRDefault="008C4447" w:rsidP="008C4447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4447" w:rsidRPr="00935A54" w:rsidRDefault="008C4447" w:rsidP="008C4447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C4447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4447" w:rsidRPr="009B6A12" w:rsidRDefault="008C4447" w:rsidP="008C4447">
            <w:pPr>
              <w:pStyle w:val="NoSpacing"/>
              <w:jc w:val="right"/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447" w:rsidRPr="009B6A12" w:rsidRDefault="008C4447" w:rsidP="008C4447">
            <w:pPr>
              <w:pStyle w:val="NoSpacing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447" w:rsidRPr="009B6A12" w:rsidRDefault="008C4447" w:rsidP="008C4447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4447" w:rsidRPr="009B6A12" w:rsidRDefault="008C4447" w:rsidP="008C4447">
            <w:pPr>
              <w:pStyle w:val="NoSpacing"/>
            </w:pPr>
          </w:p>
        </w:tc>
      </w:tr>
      <w:tr w:rsidR="008C4447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4447" w:rsidRPr="00935A54" w:rsidRDefault="008C4447" w:rsidP="008C4447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447" w:rsidRPr="00935A54" w:rsidRDefault="008C4447" w:rsidP="008C4447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447" w:rsidRPr="00935A54" w:rsidRDefault="008C4447" w:rsidP="008C4447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4447" w:rsidRPr="00935A54" w:rsidRDefault="008C4447" w:rsidP="008C4447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C4447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4447" w:rsidRPr="006C3371" w:rsidRDefault="008C4447" w:rsidP="008C4447">
            <w:pPr>
              <w:pStyle w:val="NoSpacing"/>
              <w:jc w:val="right"/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447" w:rsidRPr="006C3371" w:rsidRDefault="008C4447" w:rsidP="008C4447">
            <w:pPr>
              <w:pStyle w:val="NoSpacing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447" w:rsidRPr="006C3371" w:rsidRDefault="008C4447" w:rsidP="008C4447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4447" w:rsidRPr="006C3371" w:rsidRDefault="008C4447" w:rsidP="008C4447">
            <w:pPr>
              <w:pStyle w:val="NoSpacing"/>
            </w:pPr>
          </w:p>
        </w:tc>
      </w:tr>
      <w:tr w:rsidR="008C4447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4447" w:rsidRPr="00935A54" w:rsidRDefault="008C4447" w:rsidP="008C4447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447" w:rsidRPr="00935A54" w:rsidRDefault="008C4447" w:rsidP="008C4447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447" w:rsidRPr="00935A54" w:rsidRDefault="008C4447" w:rsidP="008C4447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4447" w:rsidRPr="00935A54" w:rsidRDefault="008C4447" w:rsidP="008C4447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C4447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4447" w:rsidRPr="006C3371" w:rsidRDefault="008C4447" w:rsidP="008C4447">
            <w:pPr>
              <w:pStyle w:val="NoSpacing"/>
              <w:jc w:val="right"/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447" w:rsidRPr="006C3371" w:rsidRDefault="008C4447" w:rsidP="008C4447">
            <w:pPr>
              <w:pStyle w:val="NoSpacing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447" w:rsidRPr="006C3371" w:rsidRDefault="008C4447" w:rsidP="008C4447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4447" w:rsidRPr="006C3371" w:rsidRDefault="008C4447" w:rsidP="008C4447">
            <w:pPr>
              <w:pStyle w:val="NoSpacing"/>
            </w:pPr>
          </w:p>
        </w:tc>
      </w:tr>
      <w:tr w:rsidR="008C4447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4447" w:rsidRPr="00935A54" w:rsidRDefault="008C4447" w:rsidP="008C4447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447" w:rsidRPr="00935A54" w:rsidRDefault="008C4447" w:rsidP="008C4447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447" w:rsidRPr="00935A54" w:rsidRDefault="008C4447" w:rsidP="008C4447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4447" w:rsidRPr="00935A54" w:rsidRDefault="008C4447" w:rsidP="008C4447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C4447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4447" w:rsidRPr="006C3371" w:rsidRDefault="008C4447" w:rsidP="008C4447">
            <w:pPr>
              <w:pStyle w:val="NoSpacing"/>
              <w:jc w:val="right"/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447" w:rsidRPr="006C3371" w:rsidRDefault="008C4447" w:rsidP="008C4447">
            <w:pPr>
              <w:pStyle w:val="NoSpacing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447" w:rsidRPr="006C3371" w:rsidRDefault="008C4447" w:rsidP="008C4447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4447" w:rsidRPr="006C3371" w:rsidRDefault="008C4447" w:rsidP="008C4447">
            <w:pPr>
              <w:pStyle w:val="NoSpacing"/>
            </w:pPr>
          </w:p>
        </w:tc>
      </w:tr>
      <w:tr w:rsidR="008C4447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4447" w:rsidRPr="006C3371" w:rsidRDefault="008C4447" w:rsidP="008C4447">
            <w:pPr>
              <w:pStyle w:val="NoSpacing"/>
              <w:jc w:val="right"/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447" w:rsidRPr="006C3371" w:rsidRDefault="008C4447" w:rsidP="008C4447">
            <w:pPr>
              <w:pStyle w:val="NoSpacing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447" w:rsidRPr="006C3371" w:rsidRDefault="008C4447" w:rsidP="008C4447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4447" w:rsidRPr="006C3371" w:rsidRDefault="008C4447" w:rsidP="008C4447">
            <w:pPr>
              <w:pStyle w:val="NoSpacing"/>
            </w:pPr>
          </w:p>
        </w:tc>
      </w:tr>
      <w:tr w:rsidR="008C4447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4447" w:rsidRPr="00935A54" w:rsidRDefault="008C4447" w:rsidP="008C4447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447" w:rsidRPr="00935A54" w:rsidRDefault="008C4447" w:rsidP="008C4447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447" w:rsidRPr="00935A54" w:rsidRDefault="008C4447" w:rsidP="008C4447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4447" w:rsidRPr="00935A54" w:rsidRDefault="008C4447" w:rsidP="008C4447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C4447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4447" w:rsidRPr="006C3371" w:rsidRDefault="008C4447" w:rsidP="008C4447">
            <w:pPr>
              <w:pStyle w:val="NoSpacing"/>
              <w:jc w:val="right"/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447" w:rsidRPr="006C3371" w:rsidRDefault="008C4447" w:rsidP="008C4447">
            <w:pPr>
              <w:pStyle w:val="NoSpacing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447" w:rsidRPr="006C3371" w:rsidRDefault="008C4447" w:rsidP="008C4447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4447" w:rsidRPr="006C3371" w:rsidRDefault="008C4447" w:rsidP="008C4447">
            <w:pPr>
              <w:pStyle w:val="NoSpacing"/>
            </w:pPr>
          </w:p>
        </w:tc>
      </w:tr>
      <w:tr w:rsidR="008C4447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4447" w:rsidRPr="00935A54" w:rsidRDefault="008C4447" w:rsidP="008C4447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447" w:rsidRPr="00935A54" w:rsidRDefault="008C4447" w:rsidP="008C4447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447" w:rsidRPr="00935A54" w:rsidRDefault="008C4447" w:rsidP="008C4447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4447" w:rsidRPr="00935A54" w:rsidRDefault="008C4447" w:rsidP="008C4447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C4447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4447" w:rsidRPr="009B6A12" w:rsidRDefault="008C4447" w:rsidP="008C4447">
            <w:pPr>
              <w:pStyle w:val="NoSpacing"/>
              <w:jc w:val="right"/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447" w:rsidRPr="009B6A12" w:rsidRDefault="008C4447" w:rsidP="008C4447">
            <w:pPr>
              <w:pStyle w:val="NoSpacing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447" w:rsidRPr="009B6A12" w:rsidRDefault="008C4447" w:rsidP="008C4447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4447" w:rsidRPr="009B6A12" w:rsidRDefault="008C4447" w:rsidP="008C4447">
            <w:pPr>
              <w:pStyle w:val="NoSpacing"/>
            </w:pPr>
          </w:p>
        </w:tc>
      </w:tr>
      <w:tr w:rsidR="008C4447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4447" w:rsidRPr="00935A54" w:rsidRDefault="008C4447" w:rsidP="008C4447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447" w:rsidRPr="00935A54" w:rsidRDefault="008C4447" w:rsidP="008C4447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447" w:rsidRPr="00935A54" w:rsidRDefault="008C4447" w:rsidP="008C4447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4447" w:rsidRPr="00935A54" w:rsidRDefault="008C4447" w:rsidP="008C4447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C4447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4447" w:rsidRPr="006C3371" w:rsidRDefault="008C4447" w:rsidP="008C4447">
            <w:pPr>
              <w:pStyle w:val="NoSpacing"/>
              <w:jc w:val="right"/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447" w:rsidRPr="006C3371" w:rsidRDefault="008C4447" w:rsidP="008C4447">
            <w:pPr>
              <w:pStyle w:val="NoSpacing"/>
              <w:jc w:val="right"/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447" w:rsidRPr="006C3371" w:rsidRDefault="008C4447" w:rsidP="008C4447">
            <w:pPr>
              <w:pStyle w:val="NoSpacing"/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C4447" w:rsidRPr="006C3371" w:rsidRDefault="008C4447" w:rsidP="008C4447">
            <w:pPr>
              <w:pStyle w:val="NoSpacing"/>
            </w:pPr>
          </w:p>
        </w:tc>
      </w:tr>
      <w:tr w:rsidR="008C4447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4447" w:rsidRPr="00935A54" w:rsidRDefault="008C4447" w:rsidP="008C4447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447" w:rsidRPr="00935A54" w:rsidRDefault="008C4447" w:rsidP="008C4447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447" w:rsidRPr="00935A54" w:rsidRDefault="008C4447" w:rsidP="008C4447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4447" w:rsidRPr="00935A54" w:rsidRDefault="008C4447" w:rsidP="008C4447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C4447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4447" w:rsidRPr="00935A54" w:rsidRDefault="008C4447" w:rsidP="008C4447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447" w:rsidRPr="00935A54" w:rsidRDefault="008C4447" w:rsidP="008C4447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34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447" w:rsidRPr="00935A54" w:rsidRDefault="008C4447" w:rsidP="008C4447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4447" w:rsidRPr="00935A54" w:rsidRDefault="008C4447" w:rsidP="008C4447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C4447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4447" w:rsidRDefault="008C4447" w:rsidP="008C4447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447" w:rsidRPr="00935A54" w:rsidRDefault="008C4447" w:rsidP="008C4447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447" w:rsidRPr="00935A54" w:rsidRDefault="008C4447" w:rsidP="008C4447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4447" w:rsidRPr="00935A54" w:rsidRDefault="008C4447" w:rsidP="008C4447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  <w:tr w:rsidR="008C4447" w:rsidRPr="00935A54" w:rsidTr="00640C7C">
        <w:trPr>
          <w:trHeight w:val="288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4447" w:rsidRPr="00935A54" w:rsidRDefault="008C4447" w:rsidP="008C4447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447" w:rsidRPr="00935A54" w:rsidRDefault="008C4447" w:rsidP="008C4447">
            <w:pPr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447" w:rsidRPr="00935A54" w:rsidRDefault="008C4447" w:rsidP="008C4447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4447" w:rsidRPr="00935A54" w:rsidRDefault="008C4447" w:rsidP="008C4447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</w:tr>
    </w:tbl>
    <w:p w:rsidR="005657FF" w:rsidRPr="006C3371" w:rsidRDefault="005657FF" w:rsidP="005657FF">
      <w:r w:rsidRPr="006C3371">
        <w:t xml:space="preserve">Urenverantwoording en dagelijkse log van </w:t>
      </w:r>
      <w:r w:rsidRPr="005657FF">
        <w:rPr>
          <w:b/>
        </w:rPr>
        <w:t>Roel Jacobs</w:t>
      </w:r>
    </w:p>
    <w:p w:rsidR="005657FF" w:rsidRPr="005657FF" w:rsidRDefault="005657FF">
      <w:pPr>
        <w:spacing w:after="200" w:line="276" w:lineRule="auto"/>
      </w:pPr>
    </w:p>
    <w:sectPr w:rsidR="005657FF" w:rsidRPr="00565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0B"/>
    <w:rsid w:val="000A4218"/>
    <w:rsid w:val="000B0C85"/>
    <w:rsid w:val="000B51FB"/>
    <w:rsid w:val="00130689"/>
    <w:rsid w:val="001C1B0B"/>
    <w:rsid w:val="00225F18"/>
    <w:rsid w:val="00256C82"/>
    <w:rsid w:val="00296D94"/>
    <w:rsid w:val="002F5E7F"/>
    <w:rsid w:val="003B5B43"/>
    <w:rsid w:val="005657FF"/>
    <w:rsid w:val="005A73C6"/>
    <w:rsid w:val="00640C7C"/>
    <w:rsid w:val="00682845"/>
    <w:rsid w:val="006D3FF4"/>
    <w:rsid w:val="00747E8B"/>
    <w:rsid w:val="00762519"/>
    <w:rsid w:val="00864E78"/>
    <w:rsid w:val="008C4447"/>
    <w:rsid w:val="008D471B"/>
    <w:rsid w:val="00931A12"/>
    <w:rsid w:val="00963492"/>
    <w:rsid w:val="00993774"/>
    <w:rsid w:val="00A95838"/>
    <w:rsid w:val="00AE66FD"/>
    <w:rsid w:val="00C61858"/>
    <w:rsid w:val="00CA336D"/>
    <w:rsid w:val="00D4289F"/>
    <w:rsid w:val="00DD5B45"/>
    <w:rsid w:val="00DE07DD"/>
    <w:rsid w:val="00F17735"/>
    <w:rsid w:val="00F6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99377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1B0B"/>
    <w:pPr>
      <w:spacing w:after="0" w:line="240" w:lineRule="auto"/>
    </w:pPr>
  </w:style>
  <w:style w:type="table" w:styleId="TableGrid">
    <w:name w:val="Table Grid"/>
    <w:basedOn w:val="TableNormal"/>
    <w:uiPriority w:val="59"/>
    <w:rsid w:val="001C1B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5">
    <w:name w:val="ParaAttribute5"/>
    <w:rsid w:val="005657FF"/>
    <w:pPr>
      <w:keepNext/>
      <w:keepLines/>
      <w:spacing w:before="280" w:after="0" w:line="240" w:lineRule="auto"/>
    </w:pPr>
    <w:rPr>
      <w:rFonts w:ascii="Times New Roman" w:eastAsia="Batang" w:hAnsi="Times New Roman" w:cs="Times New Roman"/>
      <w:sz w:val="20"/>
      <w:szCs w:val="20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99377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1B0B"/>
    <w:pPr>
      <w:spacing w:after="0" w:line="240" w:lineRule="auto"/>
    </w:pPr>
  </w:style>
  <w:style w:type="table" w:styleId="TableGrid">
    <w:name w:val="Table Grid"/>
    <w:basedOn w:val="TableNormal"/>
    <w:uiPriority w:val="59"/>
    <w:rsid w:val="001C1B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5">
    <w:name w:val="ParaAttribute5"/>
    <w:rsid w:val="005657FF"/>
    <w:pPr>
      <w:keepNext/>
      <w:keepLines/>
      <w:spacing w:before="280" w:after="0" w:line="240" w:lineRule="auto"/>
    </w:pPr>
    <w:rPr>
      <w:rFonts w:ascii="Times New Roman" w:eastAsia="Batang" w:hAnsi="Times New Roman" w:cs="Times New Roman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4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460568F0.dotm</Template>
  <TotalTime>0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HHS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Sedat</dc:creator>
  <cp:lastModifiedBy>Jacobs, R. (10066616)</cp:lastModifiedBy>
  <cp:revision>2</cp:revision>
  <dcterms:created xsi:type="dcterms:W3CDTF">2014-06-13T09:11:00Z</dcterms:created>
  <dcterms:modified xsi:type="dcterms:W3CDTF">2014-06-13T09:11:00Z</dcterms:modified>
</cp:coreProperties>
</file>