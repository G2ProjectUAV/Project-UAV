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598"/>
        <w:gridCol w:w="2160"/>
        <w:gridCol w:w="5562"/>
      </w:tblGrid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640C7C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640C7C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29-04-2014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640C7C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Start van project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NoSpacing"/>
              <w:jc w:val="right"/>
            </w:pPr>
            <w:r>
              <w:t>02-05-2014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NoSpacing"/>
              <w:jc w:val="right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NoSpacing"/>
            </w:pPr>
            <w:r>
              <w:t>PvA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640C7C" w:rsidP="00FC2AAF">
            <w:pPr>
              <w:pStyle w:val="NoSpacing"/>
            </w:pPr>
            <w:r>
              <w:t>Layout en tekstcheck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94" w:rsidRPr="00296D94" w:rsidRDefault="00296D94" w:rsidP="00296D94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07-05-2014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94" w:rsidRP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UAV + verdelen + 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D94" w:rsidRDefault="00296D94" w:rsidP="00296D9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Uitproberen UAV</w:t>
            </w:r>
          </w:p>
          <w:p w:rsid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Verdelen van werkpakketten</w:t>
            </w:r>
          </w:p>
          <w:p w:rsid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Verdelen van taken</w:t>
            </w:r>
          </w:p>
          <w:p w:rsidR="005657FF" w:rsidRPr="00935A54" w:rsidRDefault="00296D94" w:rsidP="00296D9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lang w:eastAsia="nl-NL"/>
              </w:rPr>
              <w:t>Werken aan morfologische box en Kesselring methode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08-05-2014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 projectgroep te gebruiken grijper en testvoorwerp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09-05-2014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morfologische box en Kesselring methode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94" w:rsidRP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Vergadering + 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D94" w:rsidRDefault="00296D94" w:rsidP="00296D9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  <w:p w:rsid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Opdrachten deze week verdelen</w:t>
            </w:r>
          </w:p>
          <w:p w:rsid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Werken aan State machine diagram</w:t>
            </w:r>
          </w:p>
          <w:p w:rsidR="005657FF" w:rsidRPr="00935A54" w:rsidRDefault="00296D94" w:rsidP="00296D9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lang w:eastAsia="nl-NL"/>
              </w:rPr>
              <w:t>Afmaken Kesselring methode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296D94" w:rsidP="00FC2AAF">
            <w:pPr>
              <w:pStyle w:val="NoSpacing"/>
              <w:jc w:val="right"/>
            </w:pPr>
            <w:r>
              <w:t>15-05-2014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296D94" w:rsidP="00FC2AAF">
            <w:pPr>
              <w:pStyle w:val="NoSpacing"/>
              <w:jc w:val="right"/>
            </w:pPr>
            <w: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296D94" w:rsidP="00FC2AAF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296D94" w:rsidP="00FC2AAF">
            <w:pPr>
              <w:pStyle w:val="NoSpacing"/>
            </w:pPr>
            <w:r>
              <w:t>State machine diagram en technische planning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19-05-2014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296D94" w:rsidP="00FC2AAF">
            <w:pPr>
              <w:pStyle w:val="NoSpacing"/>
              <w:jc w:val="right"/>
            </w:pPr>
            <w:r>
              <w:t>20-05-2014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0B51FB" w:rsidP="00FC2AAF">
            <w:pPr>
              <w:pStyle w:val="NoSpacing"/>
              <w:jc w:val="right"/>
            </w:pPr>
            <w:r>
              <w:t>2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296D94" w:rsidP="00FC2AAF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296D94" w:rsidP="00FC2AAF">
            <w:pPr>
              <w:pStyle w:val="NoSpacing"/>
            </w:pPr>
            <w:r>
              <w:t>Werken aan de ingeplande taken van deze week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NoSpacing"/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6C3371" w:rsidRDefault="005657FF" w:rsidP="005657FF">
      <w:r w:rsidRPr="006C3371">
        <w:t xml:space="preserve">Urenverantwoording en dagelijkse log van </w:t>
      </w:r>
      <w:r w:rsidRPr="005657FF">
        <w:rPr>
          <w:b/>
        </w:rPr>
        <w:t>Roel Jacobs</w:t>
      </w:r>
    </w:p>
    <w:p w:rsidR="005657FF" w:rsidRPr="005657FF" w:rsidRDefault="005657FF">
      <w:pPr>
        <w:spacing w:after="200" w:line="276" w:lineRule="auto"/>
      </w:pP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0B51FB"/>
    <w:rsid w:val="00130689"/>
    <w:rsid w:val="001C1B0B"/>
    <w:rsid w:val="00225F18"/>
    <w:rsid w:val="00256C82"/>
    <w:rsid w:val="00296D94"/>
    <w:rsid w:val="002F5E7F"/>
    <w:rsid w:val="003B5B43"/>
    <w:rsid w:val="005657FF"/>
    <w:rsid w:val="005A73C6"/>
    <w:rsid w:val="00640C7C"/>
    <w:rsid w:val="00682845"/>
    <w:rsid w:val="006D3FF4"/>
    <w:rsid w:val="00747E8B"/>
    <w:rsid w:val="00762519"/>
    <w:rsid w:val="00864E78"/>
    <w:rsid w:val="008D471B"/>
    <w:rsid w:val="00931A12"/>
    <w:rsid w:val="00963492"/>
    <w:rsid w:val="00993774"/>
    <w:rsid w:val="00A95838"/>
    <w:rsid w:val="00AE66FD"/>
    <w:rsid w:val="00C61858"/>
    <w:rsid w:val="00CA336D"/>
    <w:rsid w:val="00D4289F"/>
    <w:rsid w:val="00DD5B45"/>
    <w:rsid w:val="00DE07DD"/>
    <w:rsid w:val="00F17735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86DED0E8.dotm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Jacobs, R. (10066616)</cp:lastModifiedBy>
  <cp:revision>9</cp:revision>
  <dcterms:created xsi:type="dcterms:W3CDTF">2014-02-20T14:35:00Z</dcterms:created>
  <dcterms:modified xsi:type="dcterms:W3CDTF">2014-05-20T13:18:00Z</dcterms:modified>
</cp:coreProperties>
</file>