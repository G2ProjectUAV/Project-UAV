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10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778"/>
        <w:gridCol w:w="2886"/>
        <w:gridCol w:w="5562"/>
      </w:tblGrid>
      <w:tr w:rsidR="005657FF" w:rsidRPr="00935A54" w:rsidTr="00B41AD4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29-4-2014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Kick-off van het project. (Uitleg project)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970C44" w:rsidP="00FC2AAF">
            <w:pPr>
              <w:pStyle w:val="NoSpacing"/>
              <w:jc w:val="right"/>
            </w:pPr>
            <w:r>
              <w:t>1-5-2014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970C44" w:rsidP="00FC2AAF">
            <w:pPr>
              <w:pStyle w:val="NoSpacing"/>
              <w:jc w:val="right"/>
            </w:pPr>
            <w:r>
              <w:t>5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Default="00970C44" w:rsidP="00FC2AAF">
            <w:pPr>
              <w:pStyle w:val="NoSpacing"/>
            </w:pPr>
            <w:r>
              <w:t>Samenwerkingsovereenkomst</w:t>
            </w:r>
          </w:p>
          <w:p w:rsidR="00970C44" w:rsidRDefault="00970C44" w:rsidP="00FC2AAF">
            <w:pPr>
              <w:pStyle w:val="NoSpacing"/>
            </w:pPr>
            <w:r>
              <w:t xml:space="preserve">Deel </w:t>
            </w:r>
            <w:proofErr w:type="spellStart"/>
            <w:r>
              <w:t>PvA</w:t>
            </w:r>
            <w:proofErr w:type="spellEnd"/>
          </w:p>
          <w:p w:rsidR="00970C44" w:rsidRPr="006C3371" w:rsidRDefault="00970C44" w:rsidP="00FC2AAF">
            <w:pPr>
              <w:pStyle w:val="NoSpacing"/>
            </w:pPr>
            <w:r>
              <w:t>Planning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8060A2" w:rsidP="00FC2AAF">
            <w:pPr>
              <w:pStyle w:val="NoSpacing"/>
            </w:pPr>
            <w:r>
              <w:t>Samenwerkingsovereenkomst opgesteld met Edwin en Dennis. Vervolgens een deel van het PVA gemaakt met Edwin (</w:t>
            </w:r>
            <w:proofErr w:type="spellStart"/>
            <w:r>
              <w:t>Plannings</w:t>
            </w:r>
            <w:proofErr w:type="spellEnd"/>
            <w:r>
              <w:t xml:space="preserve"> documentatie).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06-05-</w:t>
            </w:r>
            <w:r w:rsidR="00E005C6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Vergadering gehele projectgroep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inc.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Dhr.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Fraanje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07-05-</w:t>
            </w:r>
            <w:r w:rsidR="00E005C6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60A2" w:rsidRDefault="008060A2" w:rsidP="008060A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Meeten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Drone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testen</w:t>
            </w:r>
          </w:p>
          <w:p w:rsidR="005657FF" w:rsidRPr="00935A54" w:rsidRDefault="00A612D8" w:rsidP="008060A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</w:t>
            </w:r>
            <w:r w:rsidR="008060A2">
              <w:rPr>
                <w:rFonts w:ascii="Calibri" w:eastAsia="Times New Roman" w:hAnsi="Calibri" w:cs="Calibri"/>
                <w:color w:val="000000"/>
                <w:lang w:eastAsia="nl-NL"/>
              </w:rPr>
              <w:t>rkpakketten verdelen</w:t>
            </w:r>
            <w:r w:rsidR="008060A2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PVA verbeteren</w:t>
            </w:r>
            <w:r w:rsidR="008060A2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Notulen online zetten</w:t>
            </w:r>
            <w:r w:rsidR="008060A2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Agenda maken </w:t>
            </w:r>
            <w:r w:rsidR="008060A2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682845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bookmarkStart w:id="0" w:name="_GoBack"/>
            <w:bookmarkEnd w:id="0"/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08-05-2014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 projectgroep voor het te gebruiken testvoorwerp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09-05-2014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Helpen bij morfologische box en de rest van de groep</w:t>
            </w:r>
          </w:p>
        </w:tc>
      </w:tr>
      <w:tr w:rsidR="005657FF" w:rsidRPr="00935A54" w:rsidTr="00B41AD4">
        <w:trPr>
          <w:trHeight w:val="104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12-05-2014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 + 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  <w:p w:rsidR="00E005C6" w:rsidRDefault="00E005C6" w:rsidP="00E005C6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Opdrachten verdelen</w:t>
            </w:r>
          </w:p>
          <w:p w:rsidR="00E005C6" w:rsidRPr="00E005C6" w:rsidRDefault="00E005C6" w:rsidP="00E005C6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Werken aan State machine diagram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E005C6" w:rsidP="00FC2AAF">
            <w:pPr>
              <w:pStyle w:val="NoSpacing"/>
              <w:jc w:val="right"/>
            </w:pPr>
            <w:r>
              <w:t>15-02-2014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E005C6" w:rsidP="00FC2AAF">
            <w:pPr>
              <w:pStyle w:val="NoSpacing"/>
              <w:jc w:val="right"/>
            </w:pPr>
            <w:r>
              <w:t>4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E005C6" w:rsidP="00FC2AAF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E005C6" w:rsidP="00FC2AAF">
            <w:pPr>
              <w:pStyle w:val="NoSpacing"/>
            </w:pPr>
            <w:r>
              <w:t xml:space="preserve">State machine diagram en </w:t>
            </w:r>
            <w:proofErr w:type="spellStart"/>
            <w:r>
              <w:t>nils</w:t>
            </w:r>
            <w:proofErr w:type="spellEnd"/>
            <w:r>
              <w:t xml:space="preserve"> helpen met de </w:t>
            </w:r>
            <w:proofErr w:type="spellStart"/>
            <w:r>
              <w:t>drone</w:t>
            </w:r>
            <w:proofErr w:type="spellEnd"/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19-05-2014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E005C6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E005C6" w:rsidP="00FC2AAF">
            <w:pPr>
              <w:pStyle w:val="NoSpacing"/>
              <w:jc w:val="right"/>
            </w:pPr>
            <w:r>
              <w:t>20-05-2014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B41AD4" w:rsidP="00FC2AAF">
            <w:pPr>
              <w:pStyle w:val="NoSpacing"/>
              <w:jc w:val="right"/>
            </w:pPr>
            <w: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E005C6" w:rsidP="00FC2AAF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E005C6" w:rsidP="00FC2AAF">
            <w:pPr>
              <w:pStyle w:val="NoSpacing"/>
            </w:pPr>
            <w:r>
              <w:t>Werken aan de ingeplande taken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B41AD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27-05-2014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B41AD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B41AD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B41AD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B41AD4" w:rsidP="00FC2AAF">
            <w:pPr>
              <w:pStyle w:val="NoSpacing"/>
              <w:jc w:val="right"/>
            </w:pPr>
            <w:r>
              <w:t>02-06-2014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B41AD4" w:rsidP="00FC2AAF">
            <w:pPr>
              <w:pStyle w:val="NoSpacing"/>
              <w:jc w:val="right"/>
            </w:pPr>
            <w: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B41AD4" w:rsidP="00FC2AAF">
            <w:pPr>
              <w:pStyle w:val="NoSpacing"/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B41AD4" w:rsidP="00FC2AAF">
            <w:pPr>
              <w:pStyle w:val="NoSpacing"/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B41AD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03-06-2014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B41AD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B41AD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B41AD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B41AD4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AD4" w:rsidRPr="009B6A12" w:rsidRDefault="00B41AD4" w:rsidP="00B41AD4">
            <w:pPr>
              <w:pStyle w:val="NoSpacing"/>
              <w:jc w:val="right"/>
            </w:pPr>
            <w:r>
              <w:t>03-06-2014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AD4" w:rsidRPr="009B6A12" w:rsidRDefault="00B41AD4" w:rsidP="00B41AD4">
            <w:pPr>
              <w:pStyle w:val="NoSpacing"/>
              <w:jc w:val="right"/>
            </w:pPr>
            <w:r>
              <w:t>3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AD4" w:rsidRPr="006C3371" w:rsidRDefault="00B41AD4" w:rsidP="00B41AD4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D4" w:rsidRPr="006C3371" w:rsidRDefault="00B41AD4" w:rsidP="00B41AD4">
            <w:pPr>
              <w:pStyle w:val="NoSpacing"/>
            </w:pPr>
            <w:r>
              <w:t>Werken aan de ingeplande taken</w:t>
            </w:r>
          </w:p>
        </w:tc>
      </w:tr>
      <w:tr w:rsidR="00B41AD4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1AD4" w:rsidRPr="00935A54" w:rsidRDefault="00B41AD4" w:rsidP="00B41AD4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05-06-2014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AD4" w:rsidRPr="00935A54" w:rsidRDefault="00B41AD4" w:rsidP="00B41AD4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AD4" w:rsidRPr="006C3371" w:rsidRDefault="00B41AD4" w:rsidP="00B41AD4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D4" w:rsidRPr="006C3371" w:rsidRDefault="00B41AD4" w:rsidP="00B41AD4">
            <w:pPr>
              <w:pStyle w:val="NoSpacing"/>
            </w:pPr>
            <w:r>
              <w:t>Werken aan de ingeplande taken</w:t>
            </w:r>
          </w:p>
        </w:tc>
      </w:tr>
      <w:tr w:rsidR="00B41AD4" w:rsidRPr="00935A54" w:rsidTr="00BB356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D4" w:rsidRPr="006C3371" w:rsidRDefault="00B41AD4" w:rsidP="00B41AD4">
            <w:pPr>
              <w:pStyle w:val="NoSpacing"/>
              <w:jc w:val="right"/>
            </w:pPr>
            <w:r>
              <w:t>11-06-2014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AD4" w:rsidRPr="006C3371" w:rsidRDefault="00B41AD4" w:rsidP="00B41AD4">
            <w:pPr>
              <w:pStyle w:val="NoSpacing"/>
              <w:jc w:val="right"/>
            </w:pPr>
            <w:r>
              <w:t>2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AD4" w:rsidRPr="00935A54" w:rsidRDefault="00B41AD4" w:rsidP="00B41AD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1AD4" w:rsidRPr="00935A54" w:rsidRDefault="00B41AD4" w:rsidP="00B41AD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B41AD4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1AD4" w:rsidRPr="00935A54" w:rsidRDefault="00B41AD4" w:rsidP="00B41AD4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t>11-06-2014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AD4" w:rsidRPr="00935A54" w:rsidRDefault="00B41AD4" w:rsidP="00B41AD4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AD4" w:rsidRPr="006C3371" w:rsidRDefault="00B41AD4" w:rsidP="00B41AD4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D4" w:rsidRPr="006C3371" w:rsidRDefault="00B41AD4" w:rsidP="00B41AD4">
            <w:pPr>
              <w:pStyle w:val="NoSpacing"/>
            </w:pPr>
            <w:r>
              <w:t>Werken aan de ingeplande taken</w:t>
            </w:r>
          </w:p>
        </w:tc>
      </w:tr>
      <w:tr w:rsidR="00A612D8" w:rsidRPr="00935A54" w:rsidTr="00AC55F1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13-06-2014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  <w:r>
              <w:t>Werken aan de ingeplande taken</w:t>
            </w: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9B6A12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9B6A12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9B6A12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9B6A12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9B6A12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9B6A12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9B6A12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9B6A12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  <w:jc w:val="right"/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2D8" w:rsidRPr="006C3371" w:rsidRDefault="00A612D8" w:rsidP="00A612D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12D8" w:rsidRPr="006C3371" w:rsidRDefault="00A612D8" w:rsidP="00A612D8">
            <w:pPr>
              <w:pStyle w:val="NoSpacing"/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2D8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612D8" w:rsidRPr="00935A54" w:rsidTr="00B41AD4">
        <w:trPr>
          <w:trHeight w:val="288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12D8" w:rsidRPr="00935A54" w:rsidRDefault="00A612D8" w:rsidP="00A612D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5657FF" w:rsidRDefault="005657FF" w:rsidP="0025062F">
      <w:r w:rsidRPr="006C3371">
        <w:t xml:space="preserve">Urenverantwoording en dagelijkse log van </w:t>
      </w:r>
      <w:r w:rsidR="00B601B0">
        <w:rPr>
          <w:b/>
        </w:rPr>
        <w:t>Devin van Tuijll</w:t>
      </w: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130689"/>
    <w:rsid w:val="001C1B0B"/>
    <w:rsid w:val="00225F18"/>
    <w:rsid w:val="0025062F"/>
    <w:rsid w:val="00256C82"/>
    <w:rsid w:val="002F5E7F"/>
    <w:rsid w:val="003B5B43"/>
    <w:rsid w:val="005657FF"/>
    <w:rsid w:val="005A73C6"/>
    <w:rsid w:val="00682845"/>
    <w:rsid w:val="006D3FF4"/>
    <w:rsid w:val="00747E8B"/>
    <w:rsid w:val="00762519"/>
    <w:rsid w:val="008060A2"/>
    <w:rsid w:val="00864E78"/>
    <w:rsid w:val="008D471B"/>
    <w:rsid w:val="00931A12"/>
    <w:rsid w:val="00963492"/>
    <w:rsid w:val="00970C44"/>
    <w:rsid w:val="00993774"/>
    <w:rsid w:val="00A612D8"/>
    <w:rsid w:val="00A95838"/>
    <w:rsid w:val="00AE66FD"/>
    <w:rsid w:val="00B41AD4"/>
    <w:rsid w:val="00B601B0"/>
    <w:rsid w:val="00C61858"/>
    <w:rsid w:val="00CA336D"/>
    <w:rsid w:val="00D4289F"/>
    <w:rsid w:val="00DD5B45"/>
    <w:rsid w:val="00DE07DD"/>
    <w:rsid w:val="00E005C6"/>
    <w:rsid w:val="00F17735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F5AB4F98.dotm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Tuijll, D.C. van (10015558)</cp:lastModifiedBy>
  <cp:revision>2</cp:revision>
  <dcterms:created xsi:type="dcterms:W3CDTF">2014-06-13T09:17:00Z</dcterms:created>
  <dcterms:modified xsi:type="dcterms:W3CDTF">2014-06-13T09:17:00Z</dcterms:modified>
</cp:coreProperties>
</file>